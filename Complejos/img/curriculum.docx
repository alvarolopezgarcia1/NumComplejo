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3"/>
        <w:gridCol w:w="716"/>
        <w:gridCol w:w="6441"/>
      </w:tblGrid>
      <w:tr w:rsidR="001B2ABD" w:rsidRPr="00762C23" w:rsidTr="002543B5">
        <w:trPr>
          <w:trHeight w:val="4512"/>
        </w:trPr>
        <w:tc>
          <w:tcPr>
            <w:tcW w:w="3583" w:type="dxa"/>
            <w:vAlign w:val="bottom"/>
          </w:tcPr>
          <w:p w:rsidR="001B2ABD" w:rsidRPr="00762C23" w:rsidRDefault="00A3379B" w:rsidP="001B2ABD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02DABF00" wp14:editId="1CDE0997">
                      <wp:extent cx="1900240" cy="1798003"/>
                      <wp:effectExtent l="13017" t="25083" r="37148" b="37147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0240" cy="1798003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8218" t="-62469" r="-56640" b="-8353"/>
                                </a:stretch>
                              </a:blipFill>
                              <a:ln w="63500" cap="flat" cmpd="sng" algn="ctr">
                                <a:solidFill>
                                  <a:srgbClr val="94B6D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DF5E66" id="Elipse 2" o:spid="_x0000_s1026" alt="Título: Foto de rostro de hombre profesional" style="width:149.65pt;height:141.6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" strokecolor="#94b6d2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  <w:bookmarkEnd w:id="0"/>
          </w:p>
        </w:tc>
        <w:tc>
          <w:tcPr>
            <w:tcW w:w="716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41" w:type="dxa"/>
            <w:vAlign w:val="bottom"/>
          </w:tcPr>
          <w:p w:rsidR="00E163A1" w:rsidRPr="00E163A1" w:rsidRDefault="00E163A1" w:rsidP="00E163A1">
            <w:pPr>
              <w:pStyle w:val="Puesto"/>
            </w:pPr>
            <w:r>
              <w:t>Álvaro lÓPEZ GARCÍA</w:t>
            </w:r>
          </w:p>
          <w:p w:rsidR="001B2ABD" w:rsidRPr="00762C23" w:rsidRDefault="00E163A1" w:rsidP="00E163A1">
            <w:pPr>
              <w:pStyle w:val="Subttulo"/>
            </w:pPr>
            <w:r w:rsidRPr="005B37BC">
              <w:rPr>
                <w:spacing w:val="0"/>
                <w:w w:val="74"/>
              </w:rPr>
              <w:t>Desarrollador We</w:t>
            </w:r>
            <w:r w:rsidRPr="005B37BC">
              <w:rPr>
                <w:spacing w:val="132"/>
                <w:w w:val="74"/>
              </w:rPr>
              <w:t>b</w:t>
            </w:r>
          </w:p>
        </w:tc>
      </w:tr>
      <w:tr w:rsidR="001B2ABD" w:rsidRPr="00762C23" w:rsidTr="002543B5">
        <w:trPr>
          <w:trHeight w:val="9269"/>
        </w:trPr>
        <w:tc>
          <w:tcPr>
            <w:tcW w:w="3583" w:type="dxa"/>
          </w:tcPr>
          <w:sdt>
            <w:sdtPr>
              <w:id w:val="-1711873194"/>
              <w:placeholder>
                <w:docPart w:val="F2E94D084EF349D58F33C1971207A3A2"/>
              </w:placeholder>
              <w:temporary/>
              <w:showingPlcHdr/>
              <w15:appearance w15:val="hidden"/>
            </w:sdtPr>
            <w:sdtEndPr/>
            <w:sdtContent>
              <w:p w:rsidR="001B2ABD" w:rsidRPr="00762C23" w:rsidRDefault="00036450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Perfil</w:t>
                </w:r>
              </w:p>
            </w:sdtContent>
          </w:sdt>
          <w:p w:rsidR="00036450" w:rsidRPr="00762C23" w:rsidRDefault="00A64E61" w:rsidP="00036450">
            <w:r>
              <w:t xml:space="preserve">Soy agente comercial </w:t>
            </w:r>
            <w:r w:rsidR="00A37708">
              <w:t>y empresario autónomo d</w:t>
            </w:r>
            <w:r>
              <w:t>e un negocio online relacionado con la informática y tecnología. A</w:t>
            </w:r>
            <w:r w:rsidR="00A37708">
              <w:t>ctualmente estoy cursando un Grado superior de Desarr</w:t>
            </w:r>
            <w:r>
              <w:t>o</w:t>
            </w:r>
            <w:r w:rsidR="00A37708">
              <w:t>llo de Aplicaciones Web.</w:t>
            </w:r>
          </w:p>
          <w:p w:rsidR="00036450" w:rsidRPr="00762C23" w:rsidRDefault="00A64E61" w:rsidP="00036450">
            <w:r>
              <w:t>Busco un trabajo en el cual pueda desarrollar mis habilidades como programador, así como implementar mis conocimientos adquiridos en otras áreas, como la atención al cliente o gestión de grupos.</w:t>
            </w:r>
          </w:p>
          <w:sdt>
            <w:sdtPr>
              <w:id w:val="-1954003311"/>
              <w:placeholder>
                <w:docPart w:val="544A98FDD6DE48F588A17EA886BA0D7E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E2EBD93CDFE549AD88376D19AE9CF0A7"/>
              </w:placeholder>
              <w:temporary/>
              <w:showingPlcHdr/>
              <w15:appearance w15:val="hidden"/>
            </w:sdtPr>
            <w:sdtEndPr/>
            <w:sdtContent>
              <w:p w:rsidR="004D3011" w:rsidRPr="00762C23" w:rsidRDefault="004D3011" w:rsidP="004D3011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:rsidR="004D3011" w:rsidRPr="00762C23" w:rsidRDefault="00D5013E" w:rsidP="004D3011">
            <w:r>
              <w:t>655-12-71-74</w:t>
            </w:r>
          </w:p>
          <w:p w:rsidR="00D5013E" w:rsidRDefault="00D5013E" w:rsidP="004D3011"/>
          <w:p w:rsidR="00036450" w:rsidRDefault="005B37BC" w:rsidP="004D3011">
            <w:sdt>
              <w:sdtPr>
                <w:id w:val="-240260293"/>
                <w:placeholder>
                  <w:docPart w:val="CDCA6C6BAB1840A6A257BA90CBF19BC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762C23">
                  <w:rPr>
                    <w:lang w:bidi="es-ES"/>
                  </w:rPr>
                  <w:t>CORREO ELECTRÓNICO:</w:t>
                </w:r>
              </w:sdtContent>
            </w:sdt>
          </w:p>
          <w:p w:rsidR="00D5013E" w:rsidRPr="00D5013E" w:rsidRDefault="00D5013E" w:rsidP="004D3011">
            <w:pPr>
              <w:rPr>
                <w:rStyle w:val="Hipervnculo"/>
                <w:color w:val="auto"/>
                <w:u w:val="none"/>
              </w:rPr>
            </w:pPr>
            <w:r>
              <w:t>Lopezalvaro0@gmail.com</w:t>
            </w:r>
          </w:p>
          <w:sdt>
            <w:sdtPr>
              <w:id w:val="-1444214663"/>
              <w:placeholder>
                <w:docPart w:val="19C19D7DF65E4EE7BA002CAB9B3505BA"/>
              </w:placeholder>
              <w:temporary/>
              <w:showingPlcHdr/>
              <w15:appearance w15:val="hidden"/>
            </w:sdtPr>
            <w:sdtEndPr/>
            <w:sdtContent>
              <w:p w:rsidR="004D3011" w:rsidRPr="00762C23" w:rsidRDefault="002400EB" w:rsidP="004D3011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:rsidR="004D3011" w:rsidRPr="00762C23" w:rsidRDefault="00A64E61" w:rsidP="004D3011">
            <w:r>
              <w:t>Deporte</w:t>
            </w:r>
          </w:p>
          <w:p w:rsidR="004D3011" w:rsidRPr="00762C23" w:rsidRDefault="00A64E61" w:rsidP="004D3011">
            <w:r>
              <w:t>Fotografía</w:t>
            </w:r>
          </w:p>
          <w:p w:rsidR="004D3011" w:rsidRPr="00762C23" w:rsidRDefault="00A64E61" w:rsidP="004D3011">
            <w:r>
              <w:t>Producción de vídeo</w:t>
            </w:r>
          </w:p>
          <w:p w:rsidR="004D3011" w:rsidRDefault="00A64E61" w:rsidP="00A64E61">
            <w:r>
              <w:t>Cine</w:t>
            </w:r>
          </w:p>
          <w:p w:rsidR="00A64E61" w:rsidRPr="00762C23" w:rsidRDefault="00A64E61" w:rsidP="00A64E61">
            <w:r>
              <w:t>Videojuegos</w:t>
            </w:r>
          </w:p>
        </w:tc>
        <w:tc>
          <w:tcPr>
            <w:tcW w:w="716" w:type="dxa"/>
          </w:tcPr>
          <w:p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41" w:type="dxa"/>
          </w:tcPr>
          <w:sdt>
            <w:sdtPr>
              <w:id w:val="1049110328"/>
              <w:placeholder>
                <w:docPart w:val="EDF1701EA2504E97ACED1BD926F526A5"/>
              </w:placeholder>
              <w:temporary/>
              <w:showingPlcHdr/>
              <w15:appearance w15:val="hidden"/>
            </w:sdtPr>
            <w:sdtEndPr/>
            <w:sdtContent>
              <w:p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:rsidR="00036450" w:rsidRPr="00762C23" w:rsidRDefault="00E163A1" w:rsidP="00036450">
            <w:pPr>
              <w:rPr>
                <w:b/>
              </w:rPr>
            </w:pPr>
            <w:r>
              <w:rPr>
                <w:b/>
              </w:rPr>
              <w:t>I.E.S HUELIN</w:t>
            </w:r>
          </w:p>
          <w:p w:rsidR="00036450" w:rsidRPr="00762C23" w:rsidRDefault="00E163A1" w:rsidP="00036450">
            <w:pPr>
              <w:pStyle w:val="Fecha"/>
            </w:pPr>
            <w:r>
              <w:t>20/09/2001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r>
              <w:t>20/06/2003</w:t>
            </w:r>
          </w:p>
          <w:p w:rsidR="004D3011" w:rsidRPr="00762C23" w:rsidRDefault="00E163A1" w:rsidP="00036450">
            <w:r>
              <w:t>Título de Bachillerato en Ciencias Sociales.</w:t>
            </w:r>
          </w:p>
          <w:p w:rsidR="00036450" w:rsidRPr="00762C23" w:rsidRDefault="00036450" w:rsidP="00036450"/>
          <w:p w:rsidR="00036450" w:rsidRPr="00762C23" w:rsidRDefault="00E163A1" w:rsidP="00036450">
            <w:pPr>
              <w:rPr>
                <w:b/>
              </w:rPr>
            </w:pPr>
            <w:r>
              <w:rPr>
                <w:b/>
              </w:rPr>
              <w:t>I.E.S CAMPANILLAS</w:t>
            </w:r>
          </w:p>
          <w:p w:rsidR="00036450" w:rsidRPr="00762C23" w:rsidRDefault="00E163A1" w:rsidP="00036450">
            <w:pPr>
              <w:pStyle w:val="Fecha"/>
            </w:pPr>
            <w:r>
              <w:t>20/09/2018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r>
              <w:t>Actualmente</w:t>
            </w:r>
          </w:p>
          <w:p w:rsidR="00036450" w:rsidRPr="00762C23" w:rsidRDefault="00D5013E" w:rsidP="00036450">
            <w:r>
              <w:t>Ciclo formativo de grado superior de desarrollo de aplicaciones web.</w:t>
            </w:r>
          </w:p>
          <w:sdt>
            <w:sdtPr>
              <w:id w:val="1001553383"/>
              <w:placeholder>
                <w:docPart w:val="AFB2787EE46A404B90180EDF0CE9F980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036450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762C23" w:rsidRDefault="00576765" w:rsidP="00036450">
            <w:pPr>
              <w:rPr>
                <w:bCs/>
              </w:rPr>
            </w:pPr>
            <w:r>
              <w:rPr>
                <w:b/>
              </w:rPr>
              <w:t xml:space="preserve">SEAT AUTOMÓVILES RUEDA S.L </w:t>
            </w:r>
            <w:r w:rsidR="00036450" w:rsidRPr="00762C23">
              <w:rPr>
                <w:lang w:bidi="es-ES"/>
              </w:rPr>
              <w:t xml:space="preserve">  </w:t>
            </w:r>
            <w:r w:rsidR="00A9282C">
              <w:rPr>
                <w:b/>
              </w:rPr>
              <w:t>[Comercial]</w:t>
            </w:r>
          </w:p>
          <w:p w:rsidR="00036450" w:rsidRPr="00762C23" w:rsidRDefault="00A9282C" w:rsidP="00036450">
            <w:r>
              <w:t>01/04/2008</w:t>
            </w:r>
            <w:r w:rsidR="00036450" w:rsidRPr="00762C23">
              <w:rPr>
                <w:lang w:bidi="es-ES"/>
              </w:rPr>
              <w:t>-</w:t>
            </w:r>
            <w:r>
              <w:rPr>
                <w:lang w:bidi="es-ES"/>
              </w:rPr>
              <w:t>03/04/2010</w:t>
            </w:r>
            <w:r>
              <w:t xml:space="preserve"> </w:t>
            </w:r>
          </w:p>
          <w:p w:rsidR="00036450" w:rsidRPr="00762C23" w:rsidRDefault="00A9282C" w:rsidP="00036450">
            <w:r>
              <w:t>Agente comercial de vehículos en concesionario oficial SEAT ubicado en Málaga.</w:t>
            </w:r>
            <w:r w:rsidR="00036450" w:rsidRPr="00762C23">
              <w:rPr>
                <w:lang w:bidi="es-ES"/>
              </w:rPr>
              <w:t xml:space="preserve"> </w:t>
            </w:r>
          </w:p>
          <w:p w:rsidR="004D3011" w:rsidRPr="00762C23" w:rsidRDefault="004D3011" w:rsidP="00036450"/>
          <w:p w:rsidR="004D3011" w:rsidRPr="00762C23" w:rsidRDefault="002B2E1C" w:rsidP="004D3011">
            <w:pPr>
              <w:rPr>
                <w:bCs/>
              </w:rPr>
            </w:pPr>
            <w:r>
              <w:rPr>
                <w:b/>
              </w:rPr>
              <w:t>PRODUCTOS BELTRÁN</w:t>
            </w:r>
            <w:r w:rsidR="004D3011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[Comercial]</w:t>
            </w:r>
          </w:p>
          <w:p w:rsidR="004D3011" w:rsidRPr="00762C23" w:rsidRDefault="002B2E1C" w:rsidP="004D3011">
            <w:r>
              <w:t>02/08/2010</w:t>
            </w:r>
            <w:r w:rsidR="004D3011" w:rsidRPr="00762C23">
              <w:rPr>
                <w:lang w:bidi="es-ES"/>
              </w:rPr>
              <w:t>-</w:t>
            </w:r>
            <w:r>
              <w:rPr>
                <w:lang w:bidi="es-ES"/>
              </w:rPr>
              <w:t>20/04/2018</w:t>
            </w:r>
            <w:r>
              <w:t xml:space="preserve"> </w:t>
            </w:r>
          </w:p>
          <w:p w:rsidR="004D3011" w:rsidRPr="00762C23" w:rsidRDefault="00A9282C" w:rsidP="004D3011">
            <w:r>
              <w:t>Agente comercial de productos de hostelería para mayoristas en la zona de Málaga y Marbella.</w:t>
            </w:r>
            <w:r w:rsidR="00036450" w:rsidRPr="00762C23">
              <w:rPr>
                <w:lang w:bidi="es-ES"/>
              </w:rPr>
              <w:t xml:space="preserve"> </w:t>
            </w:r>
          </w:p>
          <w:p w:rsidR="004D3011" w:rsidRPr="00762C23" w:rsidRDefault="004D3011" w:rsidP="00036450"/>
          <w:p w:rsidR="004D3011" w:rsidRPr="00762C23" w:rsidRDefault="00D5013E" w:rsidP="004D3011">
            <w:pPr>
              <w:rPr>
                <w:bCs/>
              </w:rPr>
            </w:pPr>
            <w:r>
              <w:rPr>
                <w:b/>
              </w:rPr>
              <w:t>EMPRESA DE MARKETING ONLINE</w:t>
            </w:r>
            <w:r w:rsidR="004D3011" w:rsidRPr="00762C23">
              <w:rPr>
                <w:lang w:bidi="es-ES"/>
              </w:rPr>
              <w:t xml:space="preserve">  </w:t>
            </w:r>
            <w:r w:rsidR="002B2E1C">
              <w:rPr>
                <w:b/>
              </w:rPr>
              <w:t>[Empresario autónomo]</w:t>
            </w:r>
          </w:p>
          <w:p w:rsidR="004D3011" w:rsidRPr="00762C23" w:rsidRDefault="002B2E1C" w:rsidP="004D3011">
            <w:r>
              <w:t>15/12/2018</w:t>
            </w:r>
            <w:r w:rsidR="004D3011" w:rsidRPr="00762C23">
              <w:rPr>
                <w:lang w:bidi="es-ES"/>
              </w:rPr>
              <w:t>-</w:t>
            </w:r>
            <w:r>
              <w:t>Actualmente</w:t>
            </w:r>
          </w:p>
          <w:p w:rsidR="004D3011" w:rsidRPr="00762C23" w:rsidRDefault="002B2E1C" w:rsidP="004D3011">
            <w:r>
              <w:t xml:space="preserve">Propietario e imagen de un canal de </w:t>
            </w:r>
            <w:proofErr w:type="spellStart"/>
            <w:r>
              <w:t>Youtube</w:t>
            </w:r>
            <w:proofErr w:type="spellEnd"/>
            <w:r>
              <w:t xml:space="preserve"> relacionado al hardware y </w:t>
            </w:r>
            <w:proofErr w:type="spellStart"/>
            <w:r>
              <w:t>gaming</w:t>
            </w:r>
            <w:proofErr w:type="spellEnd"/>
            <w:r>
              <w:t>, con representación en las diferentes redes sociales</w:t>
            </w:r>
            <w:r w:rsidR="002543B5">
              <w:t>.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.</w:t>
            </w:r>
          </w:p>
          <w:p w:rsidR="004D3011" w:rsidRPr="00762C23" w:rsidRDefault="004D3011" w:rsidP="00036450"/>
          <w:sdt>
            <w:sdtPr>
              <w:id w:val="1669594239"/>
              <w:placeholder>
                <w:docPart w:val="BC975E663A6F43D492CD3220A778C857"/>
              </w:placeholder>
              <w:temporary/>
              <w:showingPlcHdr/>
              <w15:appearance w15:val="hidden"/>
            </w:sdtPr>
            <w:sdtEndPr/>
            <w:sdtContent>
              <w:p w:rsidR="00036450" w:rsidRPr="00762C23" w:rsidRDefault="00180329" w:rsidP="00036450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eastAsia="es-ES"/>
              </w:rPr>
              <w:drawing>
                <wp:inline distT="0" distB="0" distL="0" distR="0" wp14:anchorId="2488B033" wp14:editId="2ADC65D3">
                  <wp:extent cx="5699760" cy="15621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Pr="00762C23" w:rsidRDefault="005B37BC" w:rsidP="000C45FF">
      <w:pPr>
        <w:tabs>
          <w:tab w:val="left" w:pos="990"/>
        </w:tabs>
      </w:pPr>
    </w:p>
    <w:sectPr w:rsidR="0043117B" w:rsidRPr="00762C23" w:rsidSect="00762C23">
      <w:headerReference w:type="default" r:id="rId12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7BC" w:rsidRDefault="005B37BC" w:rsidP="000C45FF">
      <w:r>
        <w:separator/>
      </w:r>
    </w:p>
  </w:endnote>
  <w:endnote w:type="continuationSeparator" w:id="0">
    <w:p w:rsidR="005B37BC" w:rsidRDefault="005B37B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7BC" w:rsidRDefault="005B37BC" w:rsidP="000C45FF">
      <w:r>
        <w:separator/>
      </w:r>
    </w:p>
  </w:footnote>
  <w:footnote w:type="continuationSeparator" w:id="0">
    <w:p w:rsidR="005B37BC" w:rsidRDefault="005B37B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cx="http://schemas.microsoft.com/office/drawing/2014/chartex" xmlns:cx1="http://schemas.microsoft.com/office/drawing/2015/9/8/chartex" xmlns:w16se="http://schemas.microsoft.com/office/word/2015/wordml/symex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A1"/>
    <w:rsid w:val="00036450"/>
    <w:rsid w:val="000C45FF"/>
    <w:rsid w:val="000C6095"/>
    <w:rsid w:val="000E3FD1"/>
    <w:rsid w:val="000E6FCE"/>
    <w:rsid w:val="000F2410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43B5"/>
    <w:rsid w:val="00256CF7"/>
    <w:rsid w:val="0029255F"/>
    <w:rsid w:val="002B2E1C"/>
    <w:rsid w:val="0030481B"/>
    <w:rsid w:val="003266B3"/>
    <w:rsid w:val="0037121F"/>
    <w:rsid w:val="004071FC"/>
    <w:rsid w:val="00445947"/>
    <w:rsid w:val="0048086E"/>
    <w:rsid w:val="004813B3"/>
    <w:rsid w:val="00496591"/>
    <w:rsid w:val="004C63E4"/>
    <w:rsid w:val="004D3011"/>
    <w:rsid w:val="005262AC"/>
    <w:rsid w:val="00576765"/>
    <w:rsid w:val="005B37BC"/>
    <w:rsid w:val="005E39D5"/>
    <w:rsid w:val="00600670"/>
    <w:rsid w:val="0062123A"/>
    <w:rsid w:val="00646E75"/>
    <w:rsid w:val="006771D0"/>
    <w:rsid w:val="00715FCB"/>
    <w:rsid w:val="00743101"/>
    <w:rsid w:val="00762C23"/>
    <w:rsid w:val="007867A0"/>
    <w:rsid w:val="007927F5"/>
    <w:rsid w:val="00802CA0"/>
    <w:rsid w:val="00882ED7"/>
    <w:rsid w:val="009272AA"/>
    <w:rsid w:val="00A2118D"/>
    <w:rsid w:val="00A3379B"/>
    <w:rsid w:val="00A37708"/>
    <w:rsid w:val="00A64E61"/>
    <w:rsid w:val="00A9282C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013E"/>
    <w:rsid w:val="00D5459D"/>
    <w:rsid w:val="00DD172A"/>
    <w:rsid w:val="00E163A1"/>
    <w:rsid w:val="00E25A26"/>
    <w:rsid w:val="00E4381A"/>
    <w:rsid w:val="00E55D74"/>
    <w:rsid w:val="00EA37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%20y%20Alice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Perseveranzia</c:v>
                </c:pt>
                <c:pt idx="1">
                  <c:v>Adapatación</c:v>
                </c:pt>
                <c:pt idx="2">
                  <c:v>Comunicación</c:v>
                </c:pt>
                <c:pt idx="3">
                  <c:v>Cooperación</c:v>
                </c:pt>
                <c:pt idx="4">
                  <c:v>Nivel de Ingés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0.85</c:v>
                </c:pt>
                <c:pt idx="1">
                  <c:v>0.85</c:v>
                </c:pt>
                <c:pt idx="2">
                  <c:v>0.8</c:v>
                </c:pt>
                <c:pt idx="3">
                  <c:v>0.9</c:v>
                </c:pt>
                <c:pt idx="4">
                  <c:v>0.6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100"/>
        <c:axId val="661074776"/>
        <c:axId val="661077128"/>
      </c:barChart>
      <c:catAx>
        <c:axId val="661074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61077128"/>
        <c:crosses val="autoZero"/>
        <c:auto val="1"/>
        <c:lblAlgn val="ctr"/>
        <c:lblOffset val="100"/>
        <c:noMultiLvlLbl val="0"/>
      </c:catAx>
      <c:valAx>
        <c:axId val="661077128"/>
        <c:scaling>
          <c:orientation val="minMax"/>
          <c:max val="1"/>
        </c:scaling>
        <c:delete val="1"/>
        <c:axPos val="b"/>
        <c:numFmt formatCode="General" sourceLinked="0"/>
        <c:majorTickMark val="none"/>
        <c:minorTickMark val="none"/>
        <c:tickLblPos val="nextTo"/>
        <c:crossAx val="66107477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E94D084EF349D58F33C1971207A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4223B-D394-4A9D-91B5-3B82F3B18F5A}"/>
      </w:docPartPr>
      <w:docPartBody>
        <w:p w:rsidR="00E83FFC" w:rsidRDefault="00D039F2">
          <w:pPr>
            <w:pStyle w:val="F2E94D084EF349D58F33C1971207A3A2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544A98FDD6DE48F588A17EA886BA0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B71DC-53F1-4196-AC6C-E18BC0B9E5AF}"/>
      </w:docPartPr>
      <w:docPartBody>
        <w:p w:rsidR="00E83FFC" w:rsidRDefault="00D039F2">
          <w:pPr>
            <w:pStyle w:val="544A98FDD6DE48F588A17EA886BA0D7E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E2EBD93CDFE549AD88376D19AE9C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9639-0412-4EA9-81B5-B52E3C3699E6}"/>
      </w:docPartPr>
      <w:docPartBody>
        <w:p w:rsidR="00E83FFC" w:rsidRDefault="00D039F2">
          <w:pPr>
            <w:pStyle w:val="E2EBD93CDFE549AD88376D19AE9CF0A7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CDCA6C6BAB1840A6A257BA90CBF19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EBF64-4220-4DFA-B74C-333CD9BCA01B}"/>
      </w:docPartPr>
      <w:docPartBody>
        <w:p w:rsidR="00E83FFC" w:rsidRDefault="00D039F2">
          <w:pPr>
            <w:pStyle w:val="CDCA6C6BAB1840A6A257BA90CBF19BC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19C19D7DF65E4EE7BA002CAB9B350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328F-C9EB-495A-B071-A7779BC4EF22}"/>
      </w:docPartPr>
      <w:docPartBody>
        <w:p w:rsidR="00E83FFC" w:rsidRDefault="00D039F2">
          <w:pPr>
            <w:pStyle w:val="19C19D7DF65E4EE7BA002CAB9B3505BA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EDF1701EA2504E97ACED1BD926F5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82721-4E5E-4675-9416-4336087EA8F3}"/>
      </w:docPartPr>
      <w:docPartBody>
        <w:p w:rsidR="00E83FFC" w:rsidRDefault="00D039F2">
          <w:pPr>
            <w:pStyle w:val="EDF1701EA2504E97ACED1BD926F526A5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AFB2787EE46A404B90180EDF0CE9F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113E5-313D-486C-B51A-A6CE68577614}"/>
      </w:docPartPr>
      <w:docPartBody>
        <w:p w:rsidR="00E83FFC" w:rsidRDefault="00D039F2">
          <w:pPr>
            <w:pStyle w:val="AFB2787EE46A404B90180EDF0CE9F980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BC975E663A6F43D492CD3220A778C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1170-ED4E-4202-AD1C-0AC059082559}"/>
      </w:docPartPr>
      <w:docPartBody>
        <w:p w:rsidR="00E83FFC" w:rsidRDefault="00D039F2">
          <w:pPr>
            <w:pStyle w:val="BC975E663A6F43D492CD3220A778C857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F2"/>
    <w:rsid w:val="009F330C"/>
    <w:rsid w:val="00A362F6"/>
    <w:rsid w:val="00AE3052"/>
    <w:rsid w:val="00D039F2"/>
    <w:rsid w:val="00E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2A9A002CE43B8BEFB055C9ECAD4FF">
    <w:name w:val="1702A9A002CE43B8BEFB055C9ECAD4FF"/>
  </w:style>
  <w:style w:type="paragraph" w:customStyle="1" w:styleId="DF00841187F44289947F2FF4658060B1">
    <w:name w:val="DF00841187F44289947F2FF4658060B1"/>
  </w:style>
  <w:style w:type="paragraph" w:customStyle="1" w:styleId="F2E94D084EF349D58F33C1971207A3A2">
    <w:name w:val="F2E94D084EF349D58F33C1971207A3A2"/>
  </w:style>
  <w:style w:type="paragraph" w:customStyle="1" w:styleId="71AE5B07E12945BBBEC596FB788109E7">
    <w:name w:val="71AE5B07E12945BBBEC596FB788109E7"/>
  </w:style>
  <w:style w:type="paragraph" w:customStyle="1" w:styleId="544A98FDD6DE48F588A17EA886BA0D7E">
    <w:name w:val="544A98FDD6DE48F588A17EA886BA0D7E"/>
  </w:style>
  <w:style w:type="paragraph" w:customStyle="1" w:styleId="E2EBD93CDFE549AD88376D19AE9CF0A7">
    <w:name w:val="E2EBD93CDFE549AD88376D19AE9CF0A7"/>
  </w:style>
  <w:style w:type="paragraph" w:customStyle="1" w:styleId="4C01AF41106C466AA911CD9D807CD6AC">
    <w:name w:val="4C01AF41106C466AA911CD9D807CD6AC"/>
  </w:style>
  <w:style w:type="paragraph" w:customStyle="1" w:styleId="97A5F20269DD4ABCAFC9FBF5F3D83308">
    <w:name w:val="97A5F20269DD4ABCAFC9FBF5F3D83308"/>
  </w:style>
  <w:style w:type="paragraph" w:customStyle="1" w:styleId="C7130EBB80594FC284468A771C40A061">
    <w:name w:val="C7130EBB80594FC284468A771C40A061"/>
  </w:style>
  <w:style w:type="paragraph" w:customStyle="1" w:styleId="CDCA6C6BAB1840A6A257BA90CBF19BC3">
    <w:name w:val="CDCA6C6BAB1840A6A257BA90CBF19BC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20EF98E2DFFC4172B90804ECDB036B3D">
    <w:name w:val="20EF98E2DFFC4172B90804ECDB036B3D"/>
  </w:style>
  <w:style w:type="paragraph" w:customStyle="1" w:styleId="19C19D7DF65E4EE7BA002CAB9B3505BA">
    <w:name w:val="19C19D7DF65E4EE7BA002CAB9B3505BA"/>
  </w:style>
  <w:style w:type="paragraph" w:customStyle="1" w:styleId="27CFAF6BBA4E4459916E27CFE041854F">
    <w:name w:val="27CFAF6BBA4E4459916E27CFE041854F"/>
  </w:style>
  <w:style w:type="paragraph" w:customStyle="1" w:styleId="02F49C73956D4749BA49D2E9824BDC18">
    <w:name w:val="02F49C73956D4749BA49D2E9824BDC18"/>
  </w:style>
  <w:style w:type="paragraph" w:customStyle="1" w:styleId="526BD1A9A5144BE5B4A270E48BA4B4C9">
    <w:name w:val="526BD1A9A5144BE5B4A270E48BA4B4C9"/>
  </w:style>
  <w:style w:type="paragraph" w:customStyle="1" w:styleId="E60FCD48C691473C8882F2FDFF621C29">
    <w:name w:val="E60FCD48C691473C8882F2FDFF621C29"/>
  </w:style>
  <w:style w:type="paragraph" w:customStyle="1" w:styleId="EDF1701EA2504E97ACED1BD926F526A5">
    <w:name w:val="EDF1701EA2504E97ACED1BD926F526A5"/>
  </w:style>
  <w:style w:type="paragraph" w:customStyle="1" w:styleId="1EBD8E031A5248B4B2E554C0E69C53D2">
    <w:name w:val="1EBD8E031A5248B4B2E554C0E69C53D2"/>
  </w:style>
  <w:style w:type="paragraph" w:customStyle="1" w:styleId="2D6124BE31F44683ACF518E635F414C2">
    <w:name w:val="2D6124BE31F44683ACF518E635F414C2"/>
  </w:style>
  <w:style w:type="paragraph" w:customStyle="1" w:styleId="537C0F9A894C4A5F8DDC8FFE265F6416">
    <w:name w:val="537C0F9A894C4A5F8DDC8FFE265F6416"/>
  </w:style>
  <w:style w:type="paragraph" w:customStyle="1" w:styleId="C1E21F64EB27423782881AAFD3AE5B18">
    <w:name w:val="C1E21F64EB27423782881AAFD3AE5B18"/>
  </w:style>
  <w:style w:type="paragraph" w:customStyle="1" w:styleId="CAEAA748E46E4BE6B80009810AAE2C61">
    <w:name w:val="CAEAA748E46E4BE6B80009810AAE2C61"/>
  </w:style>
  <w:style w:type="paragraph" w:customStyle="1" w:styleId="7AC8EEF46C1342AAAB53EAFB4182CE7E">
    <w:name w:val="7AC8EEF46C1342AAAB53EAFB4182CE7E"/>
  </w:style>
  <w:style w:type="paragraph" w:customStyle="1" w:styleId="5151D70612834CB4A1E81E2052A1BC8F">
    <w:name w:val="5151D70612834CB4A1E81E2052A1BC8F"/>
  </w:style>
  <w:style w:type="paragraph" w:customStyle="1" w:styleId="AFB2787EE46A404B90180EDF0CE9F980">
    <w:name w:val="AFB2787EE46A404B90180EDF0CE9F980"/>
  </w:style>
  <w:style w:type="paragraph" w:customStyle="1" w:styleId="67DDD9A06B4A4310AD56B9A1DB9CEE97">
    <w:name w:val="67DDD9A06B4A4310AD56B9A1DB9CEE97"/>
  </w:style>
  <w:style w:type="paragraph" w:customStyle="1" w:styleId="EC467C083D1D47D7B8A312BD234EDAA8">
    <w:name w:val="EC467C083D1D47D7B8A312BD234EDAA8"/>
  </w:style>
  <w:style w:type="paragraph" w:customStyle="1" w:styleId="7B2F5F4990724C8C9BFEA17D9C93A269">
    <w:name w:val="7B2F5F4990724C8C9BFEA17D9C93A269"/>
  </w:style>
  <w:style w:type="paragraph" w:customStyle="1" w:styleId="9881456E24F14BCEA0D97C255BBA26D8">
    <w:name w:val="9881456E24F14BCEA0D97C255BBA26D8"/>
  </w:style>
  <w:style w:type="paragraph" w:customStyle="1" w:styleId="FD8C8A53F86947EF931C0EBA288F4E1E">
    <w:name w:val="FD8C8A53F86947EF931C0EBA288F4E1E"/>
  </w:style>
  <w:style w:type="paragraph" w:customStyle="1" w:styleId="48263831B2AB4E4CB1F71BF12664FD97">
    <w:name w:val="48263831B2AB4E4CB1F71BF12664FD97"/>
  </w:style>
  <w:style w:type="paragraph" w:customStyle="1" w:styleId="9DD97380548346B8B9FB548888DCDE23">
    <w:name w:val="9DD97380548346B8B9FB548888DCDE23"/>
  </w:style>
  <w:style w:type="paragraph" w:customStyle="1" w:styleId="CB488BF830EE46C8B24021A8BB0D28A2">
    <w:name w:val="CB488BF830EE46C8B24021A8BB0D28A2"/>
  </w:style>
  <w:style w:type="paragraph" w:customStyle="1" w:styleId="F457DD9B7D014DFDB7CDABF769D22EBF">
    <w:name w:val="F457DD9B7D014DFDB7CDABF769D22EBF"/>
  </w:style>
  <w:style w:type="paragraph" w:customStyle="1" w:styleId="D1F2E99E2A0B466AA268CAEE43E6CEB7">
    <w:name w:val="D1F2E99E2A0B466AA268CAEE43E6CEB7"/>
  </w:style>
  <w:style w:type="paragraph" w:customStyle="1" w:styleId="368B6D4696A3459BB3AC824927B52552">
    <w:name w:val="368B6D4696A3459BB3AC824927B52552"/>
  </w:style>
  <w:style w:type="paragraph" w:customStyle="1" w:styleId="CEB213D158A444A59D6487A4EDEABECB">
    <w:name w:val="CEB213D158A444A59D6487A4EDEABECB"/>
  </w:style>
  <w:style w:type="paragraph" w:customStyle="1" w:styleId="1F4B617BB44F4268BBA9145CEE2E0A41">
    <w:name w:val="1F4B617BB44F4268BBA9145CEE2E0A41"/>
  </w:style>
  <w:style w:type="paragraph" w:customStyle="1" w:styleId="FA8224B1516140F4A718681B9E1794AD">
    <w:name w:val="FA8224B1516140F4A718681B9E1794AD"/>
  </w:style>
  <w:style w:type="paragraph" w:customStyle="1" w:styleId="5B8D0F8DB36448EE993ADDC769FE438E">
    <w:name w:val="5B8D0F8DB36448EE993ADDC769FE438E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C975E663A6F43D492CD3220A778C857">
    <w:name w:val="BC975E663A6F43D492CD3220A778C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2019-04-29T11:26:00Z</dcterms:created>
  <dcterms:modified xsi:type="dcterms:W3CDTF">2019-05-18T14:28:00Z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